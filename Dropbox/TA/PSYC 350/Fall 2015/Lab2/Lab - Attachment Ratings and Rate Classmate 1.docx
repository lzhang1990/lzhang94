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D3" w:rsidRDefault="00562BD6" w:rsidP="006F22D3">
      <w:pPr>
        <w:pStyle w:val="Title"/>
      </w:pPr>
      <w:r>
        <w:rPr>
          <w:rFonts w:eastAsia="SimSun" w:hint="eastAsia"/>
          <w:lang w:eastAsia="zh-CN"/>
        </w:rPr>
        <w:t xml:space="preserve"> </w:t>
      </w:r>
      <w:bookmarkStart w:id="0" w:name="_GoBack"/>
      <w:bookmarkEnd w:id="0"/>
      <w:r w:rsidR="006F22D3">
        <w:t xml:space="preserve">Class Exercise </w:t>
      </w:r>
      <w:r w:rsidR="00994D4E">
        <w:t>– Getting to Know Someone</w:t>
      </w:r>
    </w:p>
    <w:p w:rsidR="006F22D3" w:rsidRDefault="006F22D3" w:rsidP="006F22D3">
      <w:pPr>
        <w:pStyle w:val="Heading1"/>
      </w:pPr>
      <w:r>
        <w:t>Background Information</w:t>
      </w:r>
    </w:p>
    <w:p w:rsidR="006F22D3" w:rsidRDefault="006F22D3" w:rsidP="006F22D3">
      <w:r w:rsidRPr="00D43993">
        <w:t xml:space="preserve">Please </w:t>
      </w:r>
      <w:r>
        <w:t>answer a few background questions.</w:t>
      </w:r>
    </w:p>
    <w:p w:rsidR="006F22D3" w:rsidRDefault="006F22D3" w:rsidP="006F22D3"/>
    <w:p w:rsidR="00E530AA" w:rsidRDefault="00E530AA" w:rsidP="00E530A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98"/>
        <w:gridCol w:w="1292"/>
        <w:gridCol w:w="1195"/>
        <w:gridCol w:w="1601"/>
        <w:gridCol w:w="1195"/>
        <w:gridCol w:w="1195"/>
      </w:tblGrid>
      <w:tr w:rsidR="00E530AA" w:rsidTr="0086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E530AA" w:rsidRDefault="00E530AA" w:rsidP="00867D6A"/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0AA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 xml:space="preserve">I am  (please </w:t>
            </w:r>
            <w:r>
              <w:rPr>
                <w:sz w:val="24"/>
                <w:szCs w:val="24"/>
              </w:rPr>
              <w:t>check</w:t>
            </w:r>
            <w:r w:rsidRPr="00E530AA">
              <w:rPr>
                <w:sz w:val="24"/>
                <w:szCs w:val="24"/>
              </w:rPr>
              <w:t xml:space="preserve"> one)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:rsidR="00E530AA" w:rsidRP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530AA">
              <w:rPr>
                <w:sz w:val="32"/>
                <w:szCs w:val="32"/>
              </w:rPr>
              <w:sym w:font="Wingdings" w:char="F071"/>
            </w:r>
            <w:r w:rsidRPr="00E530AA">
              <w:rPr>
                <w:sz w:val="32"/>
                <w:szCs w:val="32"/>
              </w:rPr>
              <w:t>male</w:t>
            </w:r>
          </w:p>
        </w:tc>
        <w:tc>
          <w:tcPr>
            <w:tcW w:w="1223" w:type="dxa"/>
          </w:tcPr>
          <w:p w:rsidR="00E530AA" w:rsidRP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23" w:type="dxa"/>
          </w:tcPr>
          <w:p w:rsidR="00E530AA" w:rsidRP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530AA">
              <w:rPr>
                <w:sz w:val="32"/>
                <w:szCs w:val="32"/>
              </w:rPr>
              <w:sym w:font="Wingdings" w:char="F071"/>
            </w:r>
            <w:r w:rsidRPr="00E530AA">
              <w:rPr>
                <w:sz w:val="32"/>
                <w:szCs w:val="32"/>
              </w:rPr>
              <w:t>female</w:t>
            </w: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0AA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>My age: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0AA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>Today’s date: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0AA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 xml:space="preserve">My class alias: 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30AA" w:rsidRDefault="00E530AA" w:rsidP="00E530AA"/>
    <w:p w:rsidR="006F22D3" w:rsidRDefault="006F22D3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</w:rPr>
      </w:pPr>
      <w:r>
        <w:br w:type="page"/>
      </w:r>
    </w:p>
    <w:p w:rsidR="007348C8" w:rsidRDefault="00051FC1">
      <w:pPr>
        <w:pStyle w:val="Title"/>
      </w:pPr>
      <w:r>
        <w:lastRenderedPageBreak/>
        <w:t>Attachment Style</w:t>
      </w:r>
    </w:p>
    <w:p w:rsidR="007348C8" w:rsidRDefault="00051FC1">
      <w:pPr>
        <w:pStyle w:val="Heading1"/>
      </w:pPr>
      <w:r>
        <w:t>Relationships In General</w:t>
      </w:r>
    </w:p>
    <w:p w:rsidR="007348C8" w:rsidRDefault="00D43993" w:rsidP="00D43993">
      <w:r w:rsidRPr="00D43993">
        <w:t xml:space="preserve">Please read each of the following statements and rate the extent to which you believe each statement best describes your feelings about </w:t>
      </w:r>
      <w:r w:rsidRPr="00051FC1">
        <w:rPr>
          <w:b/>
        </w:rPr>
        <w:t>close relationships in general</w:t>
      </w:r>
      <w:r w:rsidRPr="00D43993">
        <w:t>.</w:t>
      </w:r>
    </w:p>
    <w:p w:rsidR="00051FC1" w:rsidRDefault="00051FC1" w:rsidP="00D4399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051FC1" w:rsidTr="00051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051FC1">
            <w:r>
              <w:t>1. It helps to turn to people in times of need.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P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2. I usually discuss my problems and concerns with others.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3. I talk things over with people.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4. I find it easy to depend on others.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5. I don't feel comfortable opening up to others.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6. I prefer not to show others how I feel deep down.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7. I often worry that other people do not really care for me.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8. I'm afraid that other people may abandon me.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051FC1">
            <w:r>
              <w:t>9. I worry that others won't care about me as much as I care about them.</w:t>
            </w:r>
          </w:p>
          <w:p w:rsidR="00051FC1" w:rsidRDefault="00051FC1" w:rsidP="00051FC1">
            <w:pPr>
              <w:rPr>
                <w:b w:val="0"/>
                <w:bCs w:val="0"/>
              </w:rPr>
            </w:pP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051FC1" w:rsidRDefault="00051FC1" w:rsidP="00D43993"/>
    <w:p w:rsidR="0067244B" w:rsidRDefault="0067244B" w:rsidP="00D43993"/>
    <w:p w:rsidR="0067244B" w:rsidRDefault="0067244B" w:rsidP="0067244B">
      <w:r>
        <w:br w:type="page"/>
      </w:r>
    </w:p>
    <w:p w:rsidR="0067244B" w:rsidRDefault="0067244B" w:rsidP="0067244B">
      <w:pPr>
        <w:pStyle w:val="Title"/>
      </w:pPr>
      <w:r>
        <w:lastRenderedPageBreak/>
        <w:t>Attachment Style</w:t>
      </w:r>
    </w:p>
    <w:p w:rsidR="0067244B" w:rsidRDefault="0067244B" w:rsidP="0067244B">
      <w:pPr>
        <w:pStyle w:val="Heading1"/>
      </w:pPr>
      <w:r>
        <w:t>Your relationship with your mother</w:t>
      </w:r>
    </w:p>
    <w:p w:rsidR="0067244B" w:rsidRDefault="0067244B" w:rsidP="0067244B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 xml:space="preserve">your relationship with your </w:t>
      </w:r>
      <w:r w:rsidRPr="006F22D3">
        <w:rPr>
          <w:b/>
        </w:rPr>
        <w:t>mother</w:t>
      </w:r>
      <w:r w:rsidRPr="005B5E2E">
        <w:t xml:space="preserve"> or the person who functions as a mother-like figure for you.</w:t>
      </w:r>
    </w:p>
    <w:p w:rsidR="0067244B" w:rsidRDefault="0067244B" w:rsidP="0067244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7244B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A94644" w:rsidRPr="00A94644" w:rsidRDefault="0067244B" w:rsidP="00A94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</w:t>
            </w:r>
            <w:r w:rsidR="00A94644" w:rsidRPr="00A94644">
              <w:t xml:space="preserve">It helps to turn to this person in times of need. </w:t>
            </w:r>
          </w:p>
          <w:p w:rsidR="0067244B" w:rsidRDefault="0067244B" w:rsidP="006F22D3"/>
          <w:p w:rsidR="0067244B" w:rsidRDefault="0067244B" w:rsidP="006F22D3"/>
        </w:tc>
        <w:tc>
          <w:tcPr>
            <w:tcW w:w="1223" w:type="dxa"/>
          </w:tcPr>
          <w:p w:rsidR="0067244B" w:rsidRPr="00051FC1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2. </w:t>
            </w:r>
            <w:r w:rsidR="00A94644" w:rsidRPr="004D25A9">
              <w:t>I usually discuss my problems and concerns with this person.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3. </w:t>
            </w:r>
            <w:r w:rsidR="00A94644" w:rsidRPr="004D25A9">
              <w:t>I talk things over with this person.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4. </w:t>
            </w:r>
            <w:r w:rsidR="00A94644" w:rsidRPr="004D25A9">
              <w:t>I find it easy to depend on this person.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5. </w:t>
            </w:r>
            <w:r w:rsidR="00A94644" w:rsidRPr="004D25A9">
              <w:t>I don't feel comfortable opening up to this person.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6. </w:t>
            </w:r>
            <w:r w:rsidR="00A94644" w:rsidRPr="004D25A9">
              <w:t>I prefer not to show this person how I feel deep down.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7. </w:t>
            </w:r>
            <w:r w:rsidR="00A94644" w:rsidRPr="004D25A9">
              <w:t>I often worry that this person doesn't really care for me.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8. </w:t>
            </w:r>
            <w:r w:rsidR="00A94644" w:rsidRPr="004D25A9">
              <w:t>I'm afraid that this person may abandon me.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9. </w:t>
            </w:r>
            <w:r w:rsidR="00A94644" w:rsidRPr="004D25A9">
              <w:t>I worry that this person won't care about me as much as I care about him or her.</w:t>
            </w:r>
          </w:p>
          <w:p w:rsidR="0067244B" w:rsidRDefault="0067244B" w:rsidP="006F22D3">
            <w:pPr>
              <w:rPr>
                <w:b w:val="0"/>
                <w:bCs w:val="0"/>
              </w:rPr>
            </w:pP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7244B" w:rsidRDefault="0067244B" w:rsidP="0067244B"/>
    <w:p w:rsidR="0067244B" w:rsidRDefault="0067244B" w:rsidP="0067244B"/>
    <w:p w:rsidR="00F50AEE" w:rsidRDefault="00F50AEE" w:rsidP="00F50AEE">
      <w:r w:rsidRPr="00F50AEE">
        <w:rPr>
          <w:sz w:val="32"/>
          <w:szCs w:val="32"/>
        </w:rPr>
        <w:sym w:font="Wingdings" w:char="F071"/>
      </w:r>
      <w:r w:rsidRPr="00F50AEE">
        <w:rPr>
          <w:sz w:val="32"/>
          <w:szCs w:val="32"/>
        </w:rPr>
        <w:t xml:space="preserve"> </w:t>
      </w:r>
      <w:r>
        <w:t xml:space="preserve">My mother is no longer living. </w:t>
      </w:r>
    </w:p>
    <w:p w:rsidR="00F50AEE" w:rsidRDefault="00F50AEE" w:rsidP="00F50AEE">
      <w:r>
        <w:t>If your mother is no longer living, please feel free to skip these questions.</w:t>
      </w:r>
    </w:p>
    <w:p w:rsidR="006F22D3" w:rsidRDefault="006F22D3" w:rsidP="00D43993"/>
    <w:p w:rsidR="006F22D3" w:rsidRDefault="006F22D3" w:rsidP="006F22D3">
      <w:r>
        <w:br w:type="page"/>
      </w:r>
    </w:p>
    <w:p w:rsidR="006F22D3" w:rsidRDefault="006F22D3" w:rsidP="006F22D3">
      <w:pPr>
        <w:pStyle w:val="Title"/>
      </w:pPr>
      <w:r>
        <w:lastRenderedPageBreak/>
        <w:t>Attachment Style</w:t>
      </w:r>
    </w:p>
    <w:p w:rsidR="006F22D3" w:rsidRDefault="006F22D3" w:rsidP="006F22D3">
      <w:pPr>
        <w:pStyle w:val="Heading1"/>
      </w:pPr>
      <w:r>
        <w:t>Your relationship with your father</w:t>
      </w:r>
    </w:p>
    <w:p w:rsidR="006F22D3" w:rsidRDefault="006F22D3" w:rsidP="006F22D3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 xml:space="preserve">your relationship with your </w:t>
      </w:r>
      <w:r w:rsidRPr="006F22D3">
        <w:rPr>
          <w:b/>
        </w:rPr>
        <w:t>father</w:t>
      </w:r>
      <w:r w:rsidRPr="005B5E2E">
        <w:t xml:space="preserve"> or the person who functions as a </w:t>
      </w:r>
      <w:r>
        <w:t>father</w:t>
      </w:r>
      <w:r w:rsidRPr="005B5E2E">
        <w:t>-like figure for you.</w:t>
      </w:r>
    </w:p>
    <w:p w:rsidR="006F22D3" w:rsidRDefault="006F22D3" w:rsidP="006F22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F22D3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Pr="00A94644" w:rsidRDefault="006F22D3" w:rsidP="006F2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It helps to turn to this person in times of need. </w:t>
            </w:r>
          </w:p>
          <w:p w:rsidR="006F22D3" w:rsidRDefault="006F22D3" w:rsidP="006F22D3"/>
          <w:p w:rsidR="006F22D3" w:rsidRDefault="006F22D3" w:rsidP="006F22D3"/>
        </w:tc>
        <w:tc>
          <w:tcPr>
            <w:tcW w:w="1223" w:type="dxa"/>
          </w:tcPr>
          <w:p w:rsidR="006F22D3" w:rsidRPr="00051FC1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2. </w:t>
            </w:r>
            <w:r w:rsidRPr="004D25A9">
              <w:t>I usually discuss my problems and concerns with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3. </w:t>
            </w:r>
            <w:r w:rsidRPr="004D25A9">
              <w:t>I talk things over with this person.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4. </w:t>
            </w:r>
            <w:r w:rsidRPr="004D25A9">
              <w:t>I find it easy to depend on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5. </w:t>
            </w:r>
            <w:r w:rsidRPr="004D25A9">
              <w:t>I don't feel comfortable opening up to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6. </w:t>
            </w:r>
            <w:r w:rsidRPr="004D25A9">
              <w:t>I prefer not to show this person how I feel deep down.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7. </w:t>
            </w:r>
            <w:r w:rsidRPr="004D25A9">
              <w:t>I often worry that this person doesn't really care for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8. </w:t>
            </w:r>
            <w:r w:rsidRPr="004D25A9">
              <w:t>I'm afraid that this person may abandon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9. </w:t>
            </w:r>
            <w:r w:rsidRPr="004D25A9">
              <w:t>I worry that this person won't care about me as much as I care about him or her.</w:t>
            </w:r>
          </w:p>
          <w:p w:rsidR="006F22D3" w:rsidRDefault="006F22D3" w:rsidP="006F22D3">
            <w:pPr>
              <w:rPr>
                <w:b w:val="0"/>
                <w:bCs w:val="0"/>
              </w:rPr>
            </w:pP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F22D3" w:rsidRDefault="006F22D3" w:rsidP="006F22D3"/>
    <w:p w:rsidR="006F22D3" w:rsidRDefault="006F22D3" w:rsidP="006F22D3"/>
    <w:p w:rsidR="006F22D3" w:rsidRDefault="006F22D3" w:rsidP="006F22D3">
      <w:r w:rsidRPr="00F50AEE">
        <w:rPr>
          <w:sz w:val="32"/>
          <w:szCs w:val="32"/>
        </w:rPr>
        <w:sym w:font="Wingdings" w:char="F071"/>
      </w:r>
      <w:r w:rsidRPr="00F50AEE">
        <w:rPr>
          <w:sz w:val="32"/>
          <w:szCs w:val="32"/>
        </w:rPr>
        <w:t xml:space="preserve"> </w:t>
      </w:r>
      <w:r>
        <w:t xml:space="preserve">My father is no longer living. </w:t>
      </w:r>
    </w:p>
    <w:p w:rsidR="006F22D3" w:rsidRDefault="006F22D3" w:rsidP="006F22D3">
      <w:r>
        <w:t>If your father is no longer living, please feel free to skip these questions.</w:t>
      </w:r>
    </w:p>
    <w:p w:rsidR="006F22D3" w:rsidRDefault="006F22D3" w:rsidP="006F22D3"/>
    <w:p w:rsidR="006F22D3" w:rsidRDefault="006F22D3" w:rsidP="00D43993"/>
    <w:p w:rsidR="006F22D3" w:rsidRDefault="006F22D3" w:rsidP="006F22D3">
      <w:r>
        <w:br w:type="page"/>
      </w:r>
    </w:p>
    <w:p w:rsidR="006F22D3" w:rsidRDefault="006F22D3" w:rsidP="006F22D3">
      <w:pPr>
        <w:pStyle w:val="Title"/>
      </w:pPr>
      <w:r>
        <w:lastRenderedPageBreak/>
        <w:t>Attachment Style</w:t>
      </w:r>
    </w:p>
    <w:p w:rsidR="006F22D3" w:rsidRDefault="006F22D3" w:rsidP="006F22D3">
      <w:pPr>
        <w:pStyle w:val="Heading1"/>
      </w:pPr>
      <w:r>
        <w:t>Your relationship with your partner</w:t>
      </w:r>
    </w:p>
    <w:p w:rsidR="006F22D3" w:rsidRDefault="006F22D3" w:rsidP="006F22D3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>your relationship with your partner (i.e., boyfriend, girlfriend, spouse)</w:t>
      </w:r>
      <w:r w:rsidRPr="005B5E2E">
        <w:t>.</w:t>
      </w:r>
    </w:p>
    <w:p w:rsidR="006F22D3" w:rsidRDefault="006F22D3" w:rsidP="006F22D3">
      <w:r w:rsidRPr="004D25A9">
        <w:t xml:space="preserve">If you are </w:t>
      </w:r>
      <w:r w:rsidRPr="006F22D3">
        <w:rPr>
          <w:b/>
        </w:rPr>
        <w:t>not</w:t>
      </w:r>
      <w:r w:rsidRPr="004D25A9">
        <w:t xml:space="preserve"> currently in a dating or marital relationship with someone, answer t</w:t>
      </w:r>
      <w:r>
        <w:t>hese questions with respect to how you think you’ll feel the next time you begin dating someone</w:t>
      </w:r>
      <w:r w:rsidRPr="004D25A9">
        <w:t>.</w:t>
      </w:r>
    </w:p>
    <w:p w:rsidR="006F22D3" w:rsidRDefault="006F22D3" w:rsidP="006F22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F22D3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Pr="00A94644" w:rsidRDefault="006F22D3" w:rsidP="006F2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It helps to turn to this person in times of need. </w:t>
            </w:r>
          </w:p>
          <w:p w:rsidR="006F22D3" w:rsidRDefault="006F22D3" w:rsidP="006F22D3"/>
          <w:p w:rsidR="006F22D3" w:rsidRDefault="006F22D3" w:rsidP="006F22D3"/>
        </w:tc>
        <w:tc>
          <w:tcPr>
            <w:tcW w:w="1223" w:type="dxa"/>
          </w:tcPr>
          <w:p w:rsidR="006F22D3" w:rsidRPr="00051FC1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2. </w:t>
            </w:r>
            <w:r w:rsidRPr="004D25A9">
              <w:t>I usually discuss my problems and concerns with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3. </w:t>
            </w:r>
            <w:r w:rsidRPr="004D25A9">
              <w:t>I talk things over with this person.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4. </w:t>
            </w:r>
            <w:r w:rsidRPr="004D25A9">
              <w:t>I find it easy to depend on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5. </w:t>
            </w:r>
            <w:r w:rsidRPr="004D25A9">
              <w:t>I don't feel comfortable opening up to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6. </w:t>
            </w:r>
            <w:r w:rsidRPr="004D25A9">
              <w:t>I prefer not to show this person how I feel deep down.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7. </w:t>
            </w:r>
            <w:r w:rsidRPr="004D25A9">
              <w:t>I often worry that this person doesn't really care for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8. </w:t>
            </w:r>
            <w:r w:rsidRPr="004D25A9">
              <w:t>I'm afraid that this person may abandon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9. </w:t>
            </w:r>
            <w:r w:rsidRPr="004D25A9">
              <w:t>I worry that this person won't care about me as much as I care about him or her.</w:t>
            </w:r>
          </w:p>
          <w:p w:rsidR="006F22D3" w:rsidRDefault="006F22D3" w:rsidP="006F22D3">
            <w:pPr>
              <w:rPr>
                <w:b w:val="0"/>
                <w:bCs w:val="0"/>
              </w:rPr>
            </w:pP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F22D3" w:rsidRDefault="006F22D3" w:rsidP="006F22D3"/>
    <w:p w:rsidR="006F22D3" w:rsidRDefault="006F22D3" w:rsidP="006F22D3"/>
    <w:p w:rsidR="006F22D3" w:rsidRDefault="006F22D3" w:rsidP="006F22D3">
      <w:r w:rsidRPr="00F50AEE">
        <w:rPr>
          <w:sz w:val="32"/>
          <w:szCs w:val="32"/>
        </w:rPr>
        <w:sym w:font="Wingdings" w:char="F071"/>
      </w:r>
      <w:r w:rsidRPr="00F50AEE">
        <w:rPr>
          <w:sz w:val="32"/>
          <w:szCs w:val="32"/>
        </w:rPr>
        <w:t xml:space="preserve"> </w:t>
      </w:r>
      <w:r>
        <w:t xml:space="preserve">I am </w:t>
      </w:r>
      <w:r w:rsidRPr="006F22D3">
        <w:rPr>
          <w:b/>
        </w:rPr>
        <w:t>not</w:t>
      </w:r>
      <w:r>
        <w:t xml:space="preserve"> currently in a dating or marital relationship. </w:t>
      </w:r>
    </w:p>
    <w:p w:rsidR="00E530AA" w:rsidRDefault="00E530AA" w:rsidP="006F22D3">
      <w:r w:rsidRPr="00F50AEE">
        <w:rPr>
          <w:sz w:val="32"/>
          <w:szCs w:val="32"/>
        </w:rPr>
        <w:sym w:font="Wingdings" w:char="F071"/>
      </w:r>
      <w:r w:rsidRPr="00F50AEE">
        <w:rPr>
          <w:sz w:val="32"/>
          <w:szCs w:val="32"/>
        </w:rPr>
        <w:t xml:space="preserve"> </w:t>
      </w:r>
      <w:r>
        <w:t>I am in a dating/marital relationship. My relationship has lasted approximately _______ months.</w:t>
      </w:r>
    </w:p>
    <w:p w:rsidR="006F22D3" w:rsidRDefault="006F22D3">
      <w:r>
        <w:br w:type="page"/>
      </w:r>
    </w:p>
    <w:p w:rsidR="006F22D3" w:rsidRDefault="006F22D3" w:rsidP="006F22D3">
      <w:pPr>
        <w:pStyle w:val="Title"/>
      </w:pPr>
      <w:r>
        <w:lastRenderedPageBreak/>
        <w:t>Attachment Style</w:t>
      </w:r>
    </w:p>
    <w:p w:rsidR="006F22D3" w:rsidRDefault="006F22D3" w:rsidP="006F22D3">
      <w:pPr>
        <w:pStyle w:val="Heading1"/>
      </w:pPr>
      <w:r>
        <w:t>Your relationship with your best friend</w:t>
      </w:r>
    </w:p>
    <w:p w:rsidR="006F22D3" w:rsidRDefault="006F22D3" w:rsidP="006F22D3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>your relationship with your best friend</w:t>
      </w:r>
      <w:r w:rsidRPr="005B5E2E">
        <w:t>.</w:t>
      </w:r>
      <w:r>
        <w:t xml:space="preserve"> For the purpose of these ratings, please do not consider your dating/marital partner, if you are involved, your best friend.</w:t>
      </w:r>
    </w:p>
    <w:p w:rsidR="006F22D3" w:rsidRDefault="006F22D3" w:rsidP="006F22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F22D3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Pr="00A94644" w:rsidRDefault="006F22D3" w:rsidP="006F2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It helps to turn to this person in times of need. </w:t>
            </w:r>
          </w:p>
          <w:p w:rsidR="006F22D3" w:rsidRDefault="006F22D3" w:rsidP="006F22D3"/>
          <w:p w:rsidR="006F22D3" w:rsidRDefault="006F22D3" w:rsidP="006F22D3"/>
        </w:tc>
        <w:tc>
          <w:tcPr>
            <w:tcW w:w="1223" w:type="dxa"/>
          </w:tcPr>
          <w:p w:rsidR="006F22D3" w:rsidRPr="00051FC1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2. </w:t>
            </w:r>
            <w:r w:rsidRPr="004D25A9">
              <w:t>I usually discuss my problems and concerns with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3. </w:t>
            </w:r>
            <w:r w:rsidRPr="004D25A9">
              <w:t>I talk things over with this person.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4. </w:t>
            </w:r>
            <w:r w:rsidRPr="004D25A9">
              <w:t>I find it easy to depend on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5. </w:t>
            </w:r>
            <w:r w:rsidRPr="004D25A9">
              <w:t>I don't feel comfortable opening up to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6. </w:t>
            </w:r>
            <w:r w:rsidRPr="004D25A9">
              <w:t>I prefer not to show this person how I feel deep down.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7. </w:t>
            </w:r>
            <w:r w:rsidRPr="004D25A9">
              <w:t>I often worry that this person doesn't really care for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8. </w:t>
            </w:r>
            <w:r w:rsidRPr="004D25A9">
              <w:t>I'm afraid that this person may abandon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9. </w:t>
            </w:r>
            <w:r w:rsidRPr="004D25A9">
              <w:t>I worry that this person won't care about me as much as I care about him or her.</w:t>
            </w:r>
          </w:p>
          <w:p w:rsidR="006F22D3" w:rsidRDefault="006F22D3" w:rsidP="006F22D3">
            <w:pPr>
              <w:rPr>
                <w:b w:val="0"/>
                <w:bCs w:val="0"/>
              </w:rPr>
            </w:pP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F22D3" w:rsidRDefault="006F22D3" w:rsidP="006F22D3"/>
    <w:p w:rsidR="006F22D3" w:rsidRDefault="006F22D3" w:rsidP="006F22D3"/>
    <w:p w:rsidR="006F22D3" w:rsidRDefault="006F22D3" w:rsidP="006F22D3">
      <w:r>
        <w:rPr>
          <w:sz w:val="32"/>
          <w:szCs w:val="32"/>
        </w:rPr>
        <w:t xml:space="preserve">____ </w:t>
      </w:r>
      <w:r>
        <w:t>My best friends initials.</w:t>
      </w:r>
    </w:p>
    <w:p w:rsidR="006F22D3" w:rsidRDefault="006F22D3">
      <w:r>
        <w:br w:type="page"/>
      </w:r>
    </w:p>
    <w:p w:rsidR="006F22D3" w:rsidRDefault="006F22D3" w:rsidP="006F22D3">
      <w:pPr>
        <w:pStyle w:val="Title"/>
      </w:pPr>
      <w:r>
        <w:lastRenderedPageBreak/>
        <w:t>Attachment Style</w:t>
      </w:r>
    </w:p>
    <w:p w:rsidR="006F22D3" w:rsidRDefault="006F22D3" w:rsidP="006F22D3">
      <w:pPr>
        <w:pStyle w:val="Heading1"/>
      </w:pPr>
      <w:r>
        <w:t>Your relationship with your classmate</w:t>
      </w:r>
    </w:p>
    <w:p w:rsidR="006F22D3" w:rsidRDefault="006F22D3" w:rsidP="006F22D3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>your relationship with your classmate</w:t>
      </w:r>
      <w:r w:rsidRPr="005B5E2E">
        <w:t>.</w:t>
      </w:r>
      <w:r>
        <w:t xml:space="preserve"> </w:t>
      </w:r>
    </w:p>
    <w:p w:rsidR="006F22D3" w:rsidRDefault="006F22D3" w:rsidP="006F22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F22D3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Pr="00A94644" w:rsidRDefault="006F22D3" w:rsidP="006F2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It helps to turn to this person in times of need. </w:t>
            </w:r>
          </w:p>
          <w:p w:rsidR="006F22D3" w:rsidRDefault="006F22D3" w:rsidP="006F22D3"/>
          <w:p w:rsidR="006F22D3" w:rsidRDefault="006F22D3" w:rsidP="006F22D3"/>
        </w:tc>
        <w:tc>
          <w:tcPr>
            <w:tcW w:w="1223" w:type="dxa"/>
          </w:tcPr>
          <w:p w:rsidR="006F22D3" w:rsidRPr="00051FC1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2. </w:t>
            </w:r>
            <w:r w:rsidRPr="004D25A9">
              <w:t>I usually discuss my problems and concerns with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3. </w:t>
            </w:r>
            <w:r w:rsidRPr="004D25A9">
              <w:t>I talk things over with this person.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4. </w:t>
            </w:r>
            <w:r w:rsidRPr="004D25A9">
              <w:t>I find it easy to depend on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5. </w:t>
            </w:r>
            <w:r w:rsidRPr="004D25A9">
              <w:t>I don't feel comfortable opening up to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6. </w:t>
            </w:r>
            <w:r w:rsidRPr="004D25A9">
              <w:t>I prefer not to show this person how I feel deep down.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7. </w:t>
            </w:r>
            <w:r w:rsidRPr="004D25A9">
              <w:t>I often worry that this person doesn't really care for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8. </w:t>
            </w:r>
            <w:r w:rsidRPr="004D25A9">
              <w:t>I'm afraid that this person may abandon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9. </w:t>
            </w:r>
            <w:r w:rsidRPr="004D25A9">
              <w:t>I worry that this person won't care about me as much as I care about him or her.</w:t>
            </w:r>
          </w:p>
          <w:p w:rsidR="006F22D3" w:rsidRDefault="006F22D3" w:rsidP="006F22D3">
            <w:pPr>
              <w:rPr>
                <w:b w:val="0"/>
                <w:bCs w:val="0"/>
              </w:rPr>
            </w:pP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F22D3" w:rsidRDefault="006F22D3" w:rsidP="006F22D3"/>
    <w:p w:rsidR="006F22D3" w:rsidRDefault="006F22D3" w:rsidP="006F22D3"/>
    <w:p w:rsidR="00994D4E" w:rsidRDefault="00994D4E">
      <w:r>
        <w:br w:type="page"/>
      </w:r>
    </w:p>
    <w:p w:rsidR="00994D4E" w:rsidRDefault="00994D4E" w:rsidP="00994D4E">
      <w:pPr>
        <w:pStyle w:val="Title"/>
      </w:pPr>
      <w:r>
        <w:lastRenderedPageBreak/>
        <w:t>Personality Traits</w:t>
      </w:r>
    </w:p>
    <w:p w:rsidR="00994D4E" w:rsidRDefault="00994D4E" w:rsidP="00994D4E">
      <w:pPr>
        <w:pStyle w:val="Heading1"/>
      </w:pPr>
      <w:r>
        <w:t>How do you see your classmate?</w:t>
      </w:r>
    </w:p>
    <w:p w:rsidR="00994D4E" w:rsidRDefault="00994D4E" w:rsidP="00994D4E">
      <w:r w:rsidRPr="00D43993">
        <w:t xml:space="preserve">Please read each of the following statements and rate the extent to which you believe each statement best describes </w:t>
      </w:r>
      <w:r>
        <w:rPr>
          <w:b/>
        </w:rPr>
        <w:t>your classmate</w:t>
      </w:r>
      <w:r w:rsidRPr="005B5E2E">
        <w:t>.</w:t>
      </w:r>
      <w:r>
        <w:t xml:space="preserve"> </w:t>
      </w:r>
    </w:p>
    <w:p w:rsidR="00994D4E" w:rsidRDefault="00994D4E" w:rsidP="00994D4E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994D4E" w:rsidTr="0086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Pr="00A94644" w:rsidRDefault="00994D4E" w:rsidP="00867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</w:t>
            </w:r>
            <w:r w:rsidRPr="00620D03">
              <w:rPr>
                <w:rFonts w:ascii="Verdana" w:hAnsi="Verdana"/>
                <w:szCs w:val="20"/>
              </w:rPr>
              <w:t>Extraverted, enthusiastic</w:t>
            </w:r>
          </w:p>
          <w:p w:rsidR="00994D4E" w:rsidRDefault="00994D4E" w:rsidP="00867D6A"/>
          <w:p w:rsidR="00994D4E" w:rsidRDefault="00994D4E" w:rsidP="00867D6A"/>
        </w:tc>
        <w:tc>
          <w:tcPr>
            <w:tcW w:w="1223" w:type="dxa"/>
          </w:tcPr>
          <w:p w:rsidR="00994D4E" w:rsidRPr="00051FC1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2. </w:t>
            </w:r>
            <w:r w:rsidRPr="00620D03">
              <w:rPr>
                <w:rFonts w:ascii="Verdana" w:hAnsi="Verdana"/>
                <w:szCs w:val="20"/>
              </w:rPr>
              <w:t>Critical, quarrelsome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3. </w:t>
            </w:r>
            <w:r w:rsidRPr="00620D03">
              <w:rPr>
                <w:rFonts w:ascii="Verdana" w:hAnsi="Verdana"/>
                <w:szCs w:val="20"/>
              </w:rPr>
              <w:t>Dependable, self-disciplined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4. </w:t>
            </w:r>
            <w:r w:rsidRPr="00620D03">
              <w:rPr>
                <w:rFonts w:ascii="Verdana" w:hAnsi="Verdana"/>
                <w:szCs w:val="20"/>
              </w:rPr>
              <w:t>Anxious, easily upset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5. </w:t>
            </w:r>
            <w:r w:rsidRPr="00620D03">
              <w:rPr>
                <w:rFonts w:ascii="Verdana" w:hAnsi="Verdana"/>
                <w:szCs w:val="20"/>
              </w:rPr>
              <w:t>Open to new experiences, complex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6. </w:t>
            </w:r>
            <w:r w:rsidRPr="00620D03">
              <w:rPr>
                <w:rFonts w:ascii="Verdana" w:hAnsi="Verdana"/>
                <w:szCs w:val="20"/>
              </w:rPr>
              <w:t>Reserved, quiet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7. </w:t>
            </w:r>
            <w:r w:rsidRPr="00620D03">
              <w:rPr>
                <w:rFonts w:ascii="Verdana" w:hAnsi="Verdana"/>
                <w:szCs w:val="20"/>
              </w:rPr>
              <w:t>Sympathetic, warm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8. </w:t>
            </w:r>
            <w:r w:rsidRPr="00620D03">
              <w:rPr>
                <w:rFonts w:ascii="Verdana" w:hAnsi="Verdana"/>
                <w:szCs w:val="20"/>
              </w:rPr>
              <w:t>Disorganized, careless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>9</w:t>
            </w:r>
            <w:r w:rsidRPr="00620D03">
              <w:rPr>
                <w:rFonts w:ascii="Verdana" w:hAnsi="Verdana"/>
                <w:szCs w:val="20"/>
              </w:rPr>
              <w:t xml:space="preserve"> Calm, emotionally stable</w:t>
            </w:r>
          </w:p>
          <w:p w:rsidR="00994D4E" w:rsidRDefault="00994D4E" w:rsidP="00867D6A">
            <w:pPr>
              <w:rPr>
                <w:b w:val="0"/>
                <w:bCs w:val="0"/>
              </w:rPr>
            </w:pP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994D4E">
            <w:r>
              <w:t>10</w:t>
            </w:r>
            <w:r w:rsidRPr="00620D03">
              <w:rPr>
                <w:rFonts w:ascii="Verdana" w:hAnsi="Verdana"/>
                <w:szCs w:val="20"/>
              </w:rPr>
              <w:t xml:space="preserve"> Conventional, uncreative</w:t>
            </w:r>
          </w:p>
          <w:p w:rsidR="00994D4E" w:rsidRDefault="00994D4E" w:rsidP="00994D4E">
            <w:pPr>
              <w:rPr>
                <w:b w:val="0"/>
                <w:bCs w:val="0"/>
              </w:rPr>
            </w:pPr>
          </w:p>
          <w:p w:rsidR="00994D4E" w:rsidRDefault="00994D4E" w:rsidP="00994D4E"/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994D4E" w:rsidRDefault="00994D4E" w:rsidP="00994D4E"/>
    <w:p w:rsidR="00994D4E" w:rsidRDefault="00994D4E" w:rsidP="00994D4E"/>
    <w:p w:rsidR="00994D4E" w:rsidRDefault="00994D4E" w:rsidP="00994D4E"/>
    <w:p w:rsidR="006F22D3" w:rsidRDefault="006F22D3" w:rsidP="006F22D3"/>
    <w:p w:rsidR="00051FC1" w:rsidRDefault="00051FC1" w:rsidP="00D43993"/>
    <w:sectPr w:rsidR="00051F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F99"/>
    <w:multiLevelType w:val="hybridMultilevel"/>
    <w:tmpl w:val="A7E6CB78"/>
    <w:lvl w:ilvl="0" w:tplc="C2FE36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93"/>
    <w:rsid w:val="00051FC1"/>
    <w:rsid w:val="00562BD6"/>
    <w:rsid w:val="005B5E2E"/>
    <w:rsid w:val="0067244B"/>
    <w:rsid w:val="006F22D3"/>
    <w:rsid w:val="007348C8"/>
    <w:rsid w:val="00994D4E"/>
    <w:rsid w:val="00A94644"/>
    <w:rsid w:val="00D43993"/>
    <w:rsid w:val="00E530AA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5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051F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2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5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051F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2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fraley.UOF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36029D-6413-4269-9488-7B99C850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</TotalTime>
  <Pages>8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 Chris Fraley</dc:creator>
  <cp:keywords/>
  <cp:lastModifiedBy>lzhang94</cp:lastModifiedBy>
  <cp:revision>3</cp:revision>
  <cp:lastPrinted>2015-09-04T17:49:00Z</cp:lastPrinted>
  <dcterms:created xsi:type="dcterms:W3CDTF">2015-09-01T17:30:00Z</dcterms:created>
  <dcterms:modified xsi:type="dcterms:W3CDTF">2015-09-04T17:53:00Z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